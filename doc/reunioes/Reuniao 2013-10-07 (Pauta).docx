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6379"/>
      </w:tblGrid>
      <w:tr w:rsidR="00B50D3C" w:rsidRPr="00C52528" w:rsidTr="00CA6134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B50D3C" w:rsidRPr="00C52528" w:rsidRDefault="00B50D3C" w:rsidP="00CA6134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50D3C" w:rsidRPr="00C52528" w:rsidTr="00C63CBD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:rsidR="00B50D3C" w:rsidRPr="00C52528" w:rsidRDefault="00B50D3C" w:rsidP="00CA613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B50D3C" w:rsidRPr="00C52528" w:rsidRDefault="00B50D3C" w:rsidP="00CA6134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50D3C" w:rsidRPr="00C52528" w:rsidTr="00C63CBD">
        <w:trPr>
          <w:trHeight w:val="340"/>
        </w:trPr>
        <w:tc>
          <w:tcPr>
            <w:tcW w:w="2296" w:type="dxa"/>
            <w:vAlign w:val="center"/>
          </w:tcPr>
          <w:p w:rsidR="00B50D3C" w:rsidRPr="00C52528" w:rsidRDefault="00C63CBD" w:rsidP="00C63CBD">
            <w:pPr>
              <w:jc w:val="center"/>
            </w:pPr>
            <w:r>
              <w:t>07/10/2013</w:t>
            </w:r>
          </w:p>
        </w:tc>
        <w:tc>
          <w:tcPr>
            <w:tcW w:w="6379" w:type="dxa"/>
            <w:vAlign w:val="center"/>
          </w:tcPr>
          <w:p w:rsidR="00B50D3C" w:rsidRPr="00C52528" w:rsidRDefault="00C63CBD" w:rsidP="00C63CBD">
            <w:r>
              <w:t>Escritório da Carmona Cabrera</w:t>
            </w:r>
          </w:p>
        </w:tc>
      </w:tr>
    </w:tbl>
    <w:p w:rsidR="00C52528" w:rsidRPr="00C52528" w:rsidRDefault="00C52528" w:rsidP="003D377B"/>
    <w:p w:rsidR="003308D9" w:rsidRDefault="003308D9" w:rsidP="00B50D3C">
      <w:pPr>
        <w:pStyle w:val="Ttulo1"/>
      </w:pPr>
      <w:r w:rsidRPr="00033EFC">
        <w:t>Participantes</w:t>
      </w:r>
    </w:p>
    <w:p w:rsidR="003308D9" w:rsidRPr="004D3ED1" w:rsidRDefault="003308D9" w:rsidP="003D377B">
      <w:pPr>
        <w:rPr>
          <w:sz w:val="24"/>
          <w:szCs w:val="24"/>
        </w:rPr>
      </w:pPr>
    </w:p>
    <w:p w:rsidR="00C63CBD" w:rsidRPr="004D3ED1" w:rsidRDefault="00C63CBD" w:rsidP="00C63CBD">
      <w:pPr>
        <w:rPr>
          <w:sz w:val="24"/>
          <w:szCs w:val="24"/>
        </w:rPr>
      </w:pPr>
      <w:r w:rsidRPr="004D3ED1">
        <w:rPr>
          <w:sz w:val="24"/>
          <w:szCs w:val="24"/>
        </w:rPr>
        <w:t>Flávio Carmona (Diretoria)</w:t>
      </w:r>
    </w:p>
    <w:p w:rsidR="00C63CBD" w:rsidRPr="004D3ED1" w:rsidRDefault="00C63CBD" w:rsidP="00C63CBD">
      <w:pPr>
        <w:rPr>
          <w:sz w:val="24"/>
          <w:szCs w:val="24"/>
        </w:rPr>
      </w:pPr>
      <w:r w:rsidRPr="004D3ED1">
        <w:rPr>
          <w:sz w:val="24"/>
          <w:szCs w:val="24"/>
        </w:rPr>
        <w:t>Gercino Filho</w:t>
      </w:r>
      <w:r w:rsidR="00C84973">
        <w:rPr>
          <w:sz w:val="24"/>
          <w:szCs w:val="24"/>
        </w:rPr>
        <w:t xml:space="preserve"> (Financeir</w:t>
      </w:r>
      <w:r w:rsidRPr="004D3ED1">
        <w:rPr>
          <w:sz w:val="24"/>
          <w:szCs w:val="24"/>
        </w:rPr>
        <w:t>o)</w:t>
      </w:r>
    </w:p>
    <w:p w:rsidR="00C63CBD" w:rsidRPr="004D3ED1" w:rsidRDefault="00C63CBD" w:rsidP="00C63CBD">
      <w:pPr>
        <w:rPr>
          <w:sz w:val="24"/>
          <w:szCs w:val="24"/>
        </w:rPr>
      </w:pPr>
      <w:r w:rsidRPr="004D3ED1">
        <w:rPr>
          <w:sz w:val="24"/>
          <w:szCs w:val="24"/>
        </w:rPr>
        <w:t>Sandro Briglia (DTI)</w:t>
      </w:r>
    </w:p>
    <w:p w:rsidR="003308D9" w:rsidRPr="004D3ED1" w:rsidRDefault="00C63CBD" w:rsidP="003D377B">
      <w:pPr>
        <w:rPr>
          <w:sz w:val="24"/>
          <w:szCs w:val="24"/>
        </w:rPr>
      </w:pPr>
      <w:r w:rsidRPr="004D3ED1">
        <w:rPr>
          <w:sz w:val="24"/>
          <w:szCs w:val="24"/>
        </w:rPr>
        <w:t>Isaque Marinho Ribeiro (Analista de Sistemas)</w:t>
      </w:r>
    </w:p>
    <w:p w:rsidR="00C63CBD" w:rsidRPr="004D3ED1" w:rsidRDefault="00C63CBD" w:rsidP="003D377B">
      <w:pPr>
        <w:rPr>
          <w:sz w:val="24"/>
          <w:szCs w:val="24"/>
        </w:rPr>
      </w:pPr>
    </w:p>
    <w:p w:rsidR="00C001E7" w:rsidRDefault="00C001E7" w:rsidP="00C001E7">
      <w:pPr>
        <w:pStyle w:val="Ttulo1"/>
      </w:pPr>
      <w:r w:rsidRPr="0055406B">
        <w:t xml:space="preserve">Objetivos </w:t>
      </w:r>
      <w:r w:rsidR="006073C6">
        <w:t>da reunião</w:t>
      </w:r>
    </w:p>
    <w:p w:rsidR="00C001E7" w:rsidRPr="004D3ED1" w:rsidRDefault="00C001E7" w:rsidP="00C001E7">
      <w:pPr>
        <w:rPr>
          <w:sz w:val="24"/>
          <w:szCs w:val="24"/>
        </w:rPr>
      </w:pPr>
    </w:p>
    <w:p w:rsidR="004D3ED1" w:rsidRPr="004D3ED1" w:rsidRDefault="00C63CBD" w:rsidP="00C001E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3ED1">
        <w:rPr>
          <w:sz w:val="24"/>
          <w:szCs w:val="24"/>
        </w:rPr>
        <w:t xml:space="preserve">Definir as datas de pagamentos das parcelas </w:t>
      </w:r>
      <w:proofErr w:type="gramStart"/>
      <w:r w:rsidRPr="004D3ED1">
        <w:rPr>
          <w:sz w:val="24"/>
          <w:szCs w:val="24"/>
        </w:rPr>
        <w:t>5</w:t>
      </w:r>
      <w:proofErr w:type="gramEnd"/>
      <w:r w:rsidRPr="004D3ED1">
        <w:rPr>
          <w:sz w:val="24"/>
          <w:szCs w:val="24"/>
        </w:rPr>
        <w:t xml:space="preserve"> e 6 do contrato de prestação de serviços no desenvolvimento de sistemas.</w:t>
      </w:r>
    </w:p>
    <w:p w:rsidR="00C63CBD" w:rsidRPr="004D3ED1" w:rsidRDefault="00936B13" w:rsidP="00C001E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Renovação </w:t>
      </w:r>
      <w:r w:rsidR="00C63CBD" w:rsidRPr="004D3ED1">
        <w:rPr>
          <w:sz w:val="24"/>
          <w:szCs w:val="24"/>
        </w:rPr>
        <w:t>do contrato de prestação de serviços.</w:t>
      </w:r>
    </w:p>
    <w:p w:rsidR="00C63CBD" w:rsidRPr="004D3ED1" w:rsidRDefault="00C63CBD" w:rsidP="00C001E7">
      <w:pPr>
        <w:rPr>
          <w:sz w:val="24"/>
          <w:szCs w:val="24"/>
        </w:rPr>
      </w:pPr>
    </w:p>
    <w:p w:rsidR="00C001E7" w:rsidRPr="0055406B" w:rsidRDefault="00C001E7" w:rsidP="00C001E7">
      <w:pPr>
        <w:pStyle w:val="Ttulo1"/>
      </w:pPr>
      <w:r w:rsidRPr="0055406B">
        <w:t xml:space="preserve">Tópicos </w:t>
      </w:r>
      <w:r w:rsidR="006073C6">
        <w:t xml:space="preserve">a serem </w:t>
      </w:r>
      <w:r w:rsidRPr="0055406B">
        <w:t>discutidos</w:t>
      </w:r>
    </w:p>
    <w:p w:rsidR="00C001E7" w:rsidRPr="004D3ED1" w:rsidRDefault="00C001E7" w:rsidP="00C001E7">
      <w:pPr>
        <w:rPr>
          <w:sz w:val="24"/>
          <w:szCs w:val="24"/>
        </w:rPr>
      </w:pPr>
    </w:p>
    <w:p w:rsidR="00C84973" w:rsidRDefault="00C84973" w:rsidP="004D3ED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Vencimento do contrato de desenvolvimento</w:t>
      </w:r>
    </w:p>
    <w:p w:rsidR="00C63CBD" w:rsidRPr="004D3ED1" w:rsidRDefault="00C63CBD" w:rsidP="004D3E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 xml:space="preserve">Situação do </w:t>
      </w:r>
      <w:r w:rsidRPr="001639ED">
        <w:rPr>
          <w:b/>
          <w:i/>
          <w:sz w:val="24"/>
          <w:szCs w:val="24"/>
        </w:rPr>
        <w:t>pagamento 5/6</w:t>
      </w:r>
      <w:r w:rsidRPr="004D3ED1">
        <w:rPr>
          <w:sz w:val="24"/>
          <w:szCs w:val="24"/>
        </w:rPr>
        <w:t xml:space="preserve">, </w:t>
      </w:r>
      <w:r w:rsidRPr="001639ED">
        <w:rPr>
          <w:b/>
          <w:i/>
          <w:sz w:val="24"/>
          <w:szCs w:val="24"/>
        </w:rPr>
        <w:t>NFS-e 00016</w:t>
      </w:r>
      <w:r w:rsidR="00C84973" w:rsidRPr="00C84973">
        <w:rPr>
          <w:sz w:val="24"/>
          <w:szCs w:val="24"/>
        </w:rPr>
        <w:t>,</w:t>
      </w:r>
      <w:r w:rsidR="00C84973">
        <w:rPr>
          <w:sz w:val="24"/>
          <w:szCs w:val="24"/>
        </w:rPr>
        <w:t xml:space="preserve"> emitida no dia 05/09/2013.</w:t>
      </w:r>
    </w:p>
    <w:p w:rsidR="00C001E7" w:rsidRPr="004D3ED1" w:rsidRDefault="00C63CBD" w:rsidP="004D3E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>Situação do sistema Financeiro (</w:t>
      </w:r>
      <w:proofErr w:type="spellStart"/>
      <w:proofErr w:type="gramStart"/>
      <w:r w:rsidRPr="001639ED">
        <w:rPr>
          <w:b/>
          <w:i/>
          <w:sz w:val="24"/>
          <w:szCs w:val="24"/>
        </w:rPr>
        <w:t>iMoney</w:t>
      </w:r>
      <w:proofErr w:type="spellEnd"/>
      <w:proofErr w:type="gramEnd"/>
      <w:r w:rsidRPr="004D3ED1">
        <w:rPr>
          <w:sz w:val="24"/>
          <w:szCs w:val="24"/>
        </w:rPr>
        <w:t>)</w:t>
      </w:r>
    </w:p>
    <w:p w:rsidR="00C63CBD" w:rsidRPr="004D3ED1" w:rsidRDefault="00C63CBD" w:rsidP="004D3E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 xml:space="preserve">Situação do site </w:t>
      </w:r>
      <w:hyperlink r:id="rId8" w:history="1">
        <w:r w:rsidRPr="004D3ED1">
          <w:rPr>
            <w:rStyle w:val="Hyperlink"/>
            <w:sz w:val="24"/>
            <w:szCs w:val="24"/>
          </w:rPr>
          <w:t>www.carmonacabrera.com.br</w:t>
        </w:r>
      </w:hyperlink>
    </w:p>
    <w:p w:rsidR="00C63CBD" w:rsidRPr="004D3ED1" w:rsidRDefault="00C63CBD" w:rsidP="004D3E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>Situação do sistema de Estoque (</w:t>
      </w:r>
      <w:proofErr w:type="spellStart"/>
      <w:proofErr w:type="gramStart"/>
      <w:r w:rsidRPr="001639ED">
        <w:rPr>
          <w:b/>
          <w:i/>
          <w:sz w:val="24"/>
          <w:szCs w:val="24"/>
        </w:rPr>
        <w:t>iStore</w:t>
      </w:r>
      <w:proofErr w:type="spellEnd"/>
      <w:proofErr w:type="gramEnd"/>
      <w:r w:rsidRPr="004D3ED1">
        <w:rPr>
          <w:sz w:val="24"/>
          <w:szCs w:val="24"/>
        </w:rPr>
        <w:t>)</w:t>
      </w:r>
    </w:p>
    <w:p w:rsidR="00C63CBD" w:rsidRPr="004D3ED1" w:rsidRDefault="00C63CBD" w:rsidP="00C001E7">
      <w:pPr>
        <w:rPr>
          <w:sz w:val="24"/>
          <w:szCs w:val="24"/>
        </w:rPr>
      </w:pPr>
    </w:p>
    <w:p w:rsidR="00C001E7" w:rsidRPr="00727C66" w:rsidRDefault="00C001E7" w:rsidP="00C001E7">
      <w:pPr>
        <w:pStyle w:val="Ttulo1"/>
      </w:pPr>
      <w:r w:rsidRPr="00727C66">
        <w:t>Informações adicionais</w:t>
      </w:r>
    </w:p>
    <w:p w:rsidR="00C001E7" w:rsidRDefault="00C001E7" w:rsidP="00C001E7"/>
    <w:p w:rsidR="00C001E7" w:rsidRPr="003C56C0" w:rsidRDefault="00C001E7" w:rsidP="00C001E7">
      <w:pPr>
        <w:rPr>
          <w:sz w:val="24"/>
          <w:szCs w:val="24"/>
        </w:rPr>
      </w:pPr>
    </w:p>
    <w:p w:rsidR="008843C9" w:rsidRPr="003C56C0" w:rsidRDefault="008843C9" w:rsidP="003D377B">
      <w:pPr>
        <w:rPr>
          <w:sz w:val="24"/>
          <w:szCs w:val="24"/>
        </w:rPr>
      </w:pPr>
    </w:p>
    <w:p w:rsidR="008843C9" w:rsidRPr="003C56C0" w:rsidRDefault="008843C9" w:rsidP="003D377B">
      <w:pPr>
        <w:rPr>
          <w:sz w:val="24"/>
          <w:szCs w:val="24"/>
        </w:rPr>
      </w:pPr>
    </w:p>
    <w:p w:rsidR="008843C9" w:rsidRPr="003C56C0" w:rsidRDefault="008843C9" w:rsidP="003D377B">
      <w:pPr>
        <w:rPr>
          <w:sz w:val="24"/>
          <w:szCs w:val="24"/>
        </w:rPr>
      </w:pPr>
    </w:p>
    <w:sectPr w:rsidR="008843C9" w:rsidRPr="003C5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95E" w:rsidRDefault="00D2695E" w:rsidP="005E1593">
      <w:r>
        <w:separator/>
      </w:r>
    </w:p>
  </w:endnote>
  <w:endnote w:type="continuationSeparator" w:id="0">
    <w:p w:rsidR="00D2695E" w:rsidRDefault="00D2695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E7" w:rsidRDefault="002610E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B6735">
            <w:rPr>
              <w:noProof/>
              <w:color w:val="244061" w:themeColor="accent1" w:themeShade="80"/>
            </w:rPr>
            <w:t>Pauta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610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610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E7" w:rsidRDefault="002610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95E" w:rsidRDefault="00D2695E" w:rsidP="005E1593">
      <w:r>
        <w:separator/>
      </w:r>
    </w:p>
  </w:footnote>
  <w:footnote w:type="continuationSeparator" w:id="0">
    <w:p w:rsidR="00D2695E" w:rsidRDefault="00D2695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E7" w:rsidRDefault="002610E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C63CBD" w:rsidP="00C63CBD">
          <w:pPr>
            <w:pStyle w:val="Cabealho"/>
            <w:jc w:val="center"/>
            <w:rPr>
              <w:b/>
              <w:sz w:val="16"/>
              <w:szCs w:val="16"/>
            </w:rPr>
          </w:pPr>
          <w:r>
            <w:rPr>
              <w:b/>
              <w:noProof/>
              <w:sz w:val="10"/>
              <w:szCs w:val="16"/>
            </w:rPr>
            <w:drawing>
              <wp:inline distT="0" distB="0" distL="0" distR="0" wp14:anchorId="35220182" wp14:editId="74A0AD7E">
                <wp:extent cx="1104900" cy="84709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 01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47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71E89" w:rsidRPr="00871E89">
            <w:rPr>
              <w:b/>
              <w:sz w:val="10"/>
              <w:szCs w:val="16"/>
            </w:rPr>
            <w:t>www.</w:t>
          </w:r>
          <w:r>
            <w:rPr>
              <w:b/>
              <w:sz w:val="10"/>
              <w:szCs w:val="16"/>
            </w:rPr>
            <w:t>agilsoftwares</w:t>
          </w:r>
          <w:r w:rsidR="00871E89" w:rsidRPr="00871E89">
            <w:rPr>
              <w:b/>
              <w:sz w:val="10"/>
              <w:szCs w:val="16"/>
            </w:rPr>
            <w:t>.com.br</w:t>
          </w:r>
        </w:p>
      </w:tc>
      <w:tc>
        <w:tcPr>
          <w:tcW w:w="6492" w:type="dxa"/>
          <w:vAlign w:val="center"/>
        </w:tcPr>
        <w:p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3D3889">
            <w:rPr>
              <w:b/>
            </w:rPr>
            <w:t>Pauta de reunião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C63CBD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74749" cy="285750"/>
                <wp:effectExtent l="0" t="0" r="6985" b="0"/>
                <wp:docPr id="3" name="Imagem 3" descr="http://www.carmonacabrera.com.br/wp-content/woo_uploads/20-Barr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armonacabrera.com.br/wp-content/woo_uploads/20-Barr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9143" cy="286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2695E" w:rsidP="00481535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481535">
            <w:t>PRESTAÇÃO DE SERVIÇOS NO D</w:t>
          </w:r>
          <w:r w:rsidR="002610E7">
            <w:t xml:space="preserve">ESENVOLVIMENTO E MANUTENÇÃO DE </w:t>
          </w:r>
          <w:bookmarkStart w:id="0" w:name="_GoBack"/>
          <w:bookmarkEnd w:id="0"/>
          <w:r w:rsidR="00481535">
            <w:t xml:space="preserve">SISTEMAS DE INFORMAÇÃO. 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E7" w:rsidRDefault="002610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3C9D"/>
    <w:multiLevelType w:val="hybridMultilevel"/>
    <w:tmpl w:val="C5783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63ABA"/>
    <w:multiLevelType w:val="hybridMultilevel"/>
    <w:tmpl w:val="7A16F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7"/>
    <w:rsid w:val="00066E9D"/>
    <w:rsid w:val="000E2853"/>
    <w:rsid w:val="001639ED"/>
    <w:rsid w:val="001D497F"/>
    <w:rsid w:val="001F3D30"/>
    <w:rsid w:val="002610E7"/>
    <w:rsid w:val="00274187"/>
    <w:rsid w:val="002B6735"/>
    <w:rsid w:val="002F4803"/>
    <w:rsid w:val="00304542"/>
    <w:rsid w:val="003308D9"/>
    <w:rsid w:val="00331443"/>
    <w:rsid w:val="00341B09"/>
    <w:rsid w:val="0034544C"/>
    <w:rsid w:val="003C56C0"/>
    <w:rsid w:val="003D377B"/>
    <w:rsid w:val="003D3889"/>
    <w:rsid w:val="0042609D"/>
    <w:rsid w:val="004328EA"/>
    <w:rsid w:val="00481535"/>
    <w:rsid w:val="004B2855"/>
    <w:rsid w:val="004B60F1"/>
    <w:rsid w:val="004D3ED1"/>
    <w:rsid w:val="004E5F4A"/>
    <w:rsid w:val="0055540E"/>
    <w:rsid w:val="005E1593"/>
    <w:rsid w:val="005F487B"/>
    <w:rsid w:val="006073C6"/>
    <w:rsid w:val="006142FB"/>
    <w:rsid w:val="006419CA"/>
    <w:rsid w:val="00663704"/>
    <w:rsid w:val="006A233C"/>
    <w:rsid w:val="00743E89"/>
    <w:rsid w:val="00763EA7"/>
    <w:rsid w:val="007A054B"/>
    <w:rsid w:val="007A724F"/>
    <w:rsid w:val="00842903"/>
    <w:rsid w:val="00871E89"/>
    <w:rsid w:val="008843C9"/>
    <w:rsid w:val="00936B13"/>
    <w:rsid w:val="00954F9A"/>
    <w:rsid w:val="00AE1992"/>
    <w:rsid w:val="00B50D3C"/>
    <w:rsid w:val="00C001E7"/>
    <w:rsid w:val="00C31F2E"/>
    <w:rsid w:val="00C52528"/>
    <w:rsid w:val="00C63CBD"/>
    <w:rsid w:val="00C84973"/>
    <w:rsid w:val="00CE2B3B"/>
    <w:rsid w:val="00D2695E"/>
    <w:rsid w:val="00D37957"/>
    <w:rsid w:val="00DF47C0"/>
    <w:rsid w:val="00E34C15"/>
    <w:rsid w:val="00F26B45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C63CB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D3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C63CB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D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monacabrera.com.b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Pauta de reunião</vt:lpstr>
      <vt:lpstr>Nome do Projeto</vt:lpstr>
    </vt:vector>
  </TitlesOfParts>
  <Company>PMO Escritório de Projetos</Company>
  <LinksUpToDate>false</LinksUpToDate>
  <CharactersWithSpaces>728</CharactersWithSpaces>
  <SharedDoc>false</SharedDoc>
  <HyperlinkBase>http://www.escritoriodeprojetos.com.br/SharedFiles/Download.aspx?pageid=18&amp;mid=24&amp;fileid=23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Pauta de reunião</dc:title>
  <dc:subject>Nome do Projeto</dc:subject>
  <dc:creator>eduardo@escritoriodeprojetos.com.br</dc:creator>
  <cp:keywords>Template Gerenciamento de Projetos</cp:keywords>
  <cp:lastModifiedBy>Isaque</cp:lastModifiedBy>
  <cp:revision>11</cp:revision>
  <dcterms:created xsi:type="dcterms:W3CDTF">2013-10-04T15:04:00Z</dcterms:created>
  <dcterms:modified xsi:type="dcterms:W3CDTF">2013-10-07T15:47:00Z</dcterms:modified>
</cp:coreProperties>
</file>